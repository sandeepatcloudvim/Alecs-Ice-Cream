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Pr="000826AE" w:rsidR="00255D8C" w:rsidTr="00200EBE" w14:paraId="69BDC0CA" w14:textId="77777777">
        <w:trPr>
          <w:trHeight w:val="1584"/>
        </w:trPr>
        <w:tc>
          <w:tcPr>
            <w:tcW w:w="2920" w:type="pct"/>
            <w:gridSpan w:val="3"/>
            <w:vAlign w:val="center"/>
          </w:tcPr>
          <w:p w:rsidRPr="000826AE" w:rsidR="00551624" w:rsidP="004622E9" w:rsidRDefault="00D3421C" w14:paraId="2A8838B1" w14:textId="77777777">
            <w:pPr>
              <w:pStyle w:val="NoSpacing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Std_Purchase_Order_CBR/50000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Std_Purchase_Order_CBR/50000/'" w:xpath="/ns0:NavWordReportXmlPart[1]/ns0:Purchase_Header[1]/ns0:DocumentTitle_Lbl[1]" w:storeItemID="{C207D470-9831-424C-85E2-7044BE6F55E2}"/>
                <w:text/>
              </w:sdtPr>
              <w:sdtEndPr/>
              <w:sdtContent>
                <w:proofErr w:type="spellStart"/>
                <w:r w:rsidRPr="000826AE" w:rsidR="008B680E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sdtContent>
            </w:sdt>
            <w:r w:rsidRPr="000826AE" w:rsidR="00551624">
              <w:rPr>
                <w:rFonts w:ascii="Century Gothic" w:hAnsi="Century Gothic"/>
              </w:rPr>
              <w:t xml:space="preserve"> </w:t>
            </w:r>
          </w:p>
          <w:p w:rsidR="00255D8C" w:rsidP="004622E9" w:rsidRDefault="00D3421C" w14:paraId="3653889A" w14:textId="77777777">
            <w:pPr>
              <w:pStyle w:val="Title"/>
              <w:rPr>
                <w:rFonts w:ascii="Century Gothic" w:hAnsi="Century Gothic" w:cstheme="minorHAnsi"/>
                <w:sz w:val="22"/>
              </w:rPr>
            </w:pPr>
            <w:sdt>
              <w:sdtPr>
                <w:rPr>
                  <w:rFonts w:ascii="Century Gothic" w:hAnsi="Century Gothic" w:cstheme="minorHAnsi"/>
                  <w:sz w:val="22"/>
                </w:rPr>
                <w:alias w:val="#Nav: /Purchase_Header/No_PurchHeader"/>
                <w:tag w:val="#Nav: Std_Purchase_Order_CBR/50000"/>
                <w:id w:val="1251390288"/>
                <w:placeholder>
                  <w:docPart w:val="04B4D0EC2A534844BAACECFDF594D12C"/>
                </w:placeholder>
                <w:dataBinding w:prefixMappings="xmlns:ns0='urn:microsoft-dynamics-nav/reports/Std_Purchase_Order_CBR/50000/'" w:xpath="/ns0:NavWordReportXmlPart[1]/ns0:Purchase_Header[1]/ns0:No_PurchHeader[1]" w:storeItemID="{C207D470-9831-424C-85E2-7044BE6F55E2}"/>
                <w:text/>
              </w:sdtPr>
              <w:sdtEndPr/>
              <w:sdtContent>
                <w:proofErr w:type="spellStart"/>
                <w:r w:rsidRPr="000826AE" w:rsidR="008B680E">
                  <w:rPr>
                    <w:rFonts w:ascii="Century Gothic" w:hAnsi="Century Gothic" w:cstheme="minorHAnsi"/>
                    <w:sz w:val="22"/>
                  </w:rPr>
                  <w:t>No_PurchHeader</w:t>
                </w:r>
                <w:proofErr w:type="spellEnd"/>
              </w:sdtContent>
            </w:sdt>
          </w:p>
          <w:sdt>
            <w:sdtPr>
              <w:rPr>
                <w:rFonts w:ascii="Century Gothic" w:hAnsi="Century Gothic"/>
              </w:rPr>
              <w:alias w:val="#Nav: /Purchase_Header/DocumentDate"/>
              <w:tag w:val="#Nav: Std_Purchase_Order_CBR/50000"/>
              <w:id w:val="743067894"/>
              <w:placeholder>
                <w:docPart w:val="DefaultPlaceholder_-1854013440"/>
              </w:placeholder>
              <w:dataBinding w:prefixMappings="xmlns:ns0='urn:microsoft-dynamics-nav/reports/Std_Purchase_Order_CBR/50000/'" w:xpath="/ns0:NavWordReportXmlPart[1]/ns0:Purchase_Header[1]/ns0:DocumentDate[1]" w:storeItemID="{C207D470-9831-424C-85E2-7044BE6F55E2}"/>
              <w:text/>
            </w:sdtPr>
            <w:sdtEndPr/>
            <w:sdtContent>
              <w:p w:rsidRPr="000826AE" w:rsidR="000826AE" w:rsidP="000826AE" w:rsidRDefault="000826AE" w14:paraId="46F3B2E5" w14:textId="731625AE">
                <w:proofErr w:type="spellStart"/>
                <w:r w:rsidRPr="000826AE">
                  <w:rPr>
                    <w:rFonts w:ascii="Century Gothic" w:hAnsi="Century Gothic"/>
                  </w:rPr>
                  <w:t>DocumentDate</w:t>
                </w:r>
                <w:proofErr w:type="spellEnd"/>
              </w:p>
            </w:sdtContent>
          </w:sdt>
        </w:tc>
        <w:tc>
          <w:tcPr>
            <w:tcW w:w="2080" w:type="pct"/>
            <w:gridSpan w:val="3"/>
          </w:tcPr>
          <w:p w:rsidRPr="000826AE" w:rsidR="00255D8C" w:rsidP="00200EBE" w:rsidRDefault="00255D8C" w14:paraId="0E22D7CE" w14:textId="77777777">
            <w:pPr>
              <w:pStyle w:val="Header"/>
              <w:tabs>
                <w:tab w:val="left" w:pos="1155"/>
              </w:tabs>
              <w:jc w:val="right"/>
              <w:rPr>
                <w:rFonts w:ascii="Century Gothic" w:hAnsi="Century Gothic"/>
                <w:b/>
              </w:rPr>
            </w:pPr>
            <w:r w:rsidRPr="000826AE">
              <w:rPr>
                <w:rFonts w:ascii="Century Gothic" w:hAnsi="Century Gothic"/>
                <w:b/>
              </w:rPr>
              <w:tab/>
            </w:r>
            <w:sdt>
              <w:sdtPr>
                <w:rPr>
                  <w:rFonts w:ascii="Century Gothic" w:hAnsi="Century Gothic"/>
                  <w:b/>
                </w:rPr>
                <w:alias w:val="#Nav: /Purchase_Header/CompanyPicture"/>
                <w:tag w:val="#Nav: Std_Purchase_Order_CBR/50000"/>
                <w:id w:val="1660889920"/>
                <w:showingPlcHdr/>
                <w:dataBinding w:prefixMappings="xmlns:ns0='urn:microsoft-dynamics-nav/reports/Std_Purchase_Order_CBR/50000/'" w:xpath="/ns0:NavWordReportXmlPart[1]/ns0:Purchase_Header[1]/ns0:CompanyPicture[1]" w:storeItemID="{C207D470-9831-424C-85E2-7044BE6F55E2}"/>
                <w:picture/>
              </w:sdtPr>
              <w:sdtEndPr/>
              <w:sdtContent>
                <w:r w:rsidRPr="000826AE">
                  <w:rPr>
                    <w:rFonts w:ascii="Century Gothic" w:hAnsi="Century Gothic"/>
                    <w:b/>
                    <w:noProof/>
                  </w:rPr>
                  <w:drawing>
                    <wp:inline distT="0" distB="0" distL="0" distR="0" wp14:anchorId="04B3A3EE" wp14:editId="7AA49F3C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0826AE" w:rsidR="000008C0" w:rsidTr="00255D8C" w14:paraId="31781BBE" w14:textId="77777777">
        <w:trPr>
          <w:gridAfter w:val="1"/>
          <w:wAfter w:w="5" w:type="pct"/>
          <w:trHeight w:val="324"/>
        </w:trPr>
        <w:tc>
          <w:tcPr>
            <w:tcW w:w="1439" w:type="pct"/>
          </w:tcPr>
          <w:p w:rsidRPr="000826AE" w:rsidR="000008C0" w:rsidP="000008C0" w:rsidRDefault="000008C0" w14:paraId="2F9A061C" w14:textId="77777777">
            <w:pPr>
              <w:pStyle w:val="Heading1"/>
              <w:outlineLvl w:val="0"/>
              <w:rPr>
                <w:rFonts w:ascii="Century Gothic" w:hAnsi="Century Gothic"/>
              </w:rPr>
            </w:pPr>
          </w:p>
        </w:tc>
        <w:tc>
          <w:tcPr>
            <w:tcW w:w="677" w:type="pct"/>
          </w:tcPr>
          <w:p w:rsidRPr="000826AE" w:rsidR="000008C0" w:rsidP="000008C0" w:rsidRDefault="000008C0" w14:paraId="42E93C42" w14:textId="77777777">
            <w:pPr>
              <w:pStyle w:val="Heading1"/>
              <w:outlineLvl w:val="0"/>
              <w:rPr>
                <w:rFonts w:ascii="Century Gothic" w:hAnsi="Century Gothic"/>
              </w:rPr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Std_Purchase_Order_CBR/50000"/>
            <w:id w:val="-1743247001"/>
            <w:placeholder>
              <w:docPart w:val="39CD754D62C84EA3BBE4A866EDC80BB2"/>
            </w:placeholder>
            <w:dataBinding w:prefixMappings="xmlns:ns0='urn:microsoft-dynamics-nav/reports/Std_Purchase_Order_CBR/50000/'" w:xpath="/ns0:NavWordReportXmlPart[1]/ns0:Purchase_Header[1]/ns0:ShiptoAddress_Lbl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  <w:vAlign w:val="bottom"/>
              </w:tcPr>
              <w:p w:rsidRPr="000826AE" w:rsidR="000008C0" w:rsidP="002007D3" w:rsidRDefault="008B680E" w14:paraId="08B992E3" w14:textId="77777777">
                <w:pPr>
                  <w:pStyle w:val="Heading1"/>
                  <w:outlineLvl w:val="0"/>
                  <w:rPr>
                    <w:rFonts w:ascii="Century Gothic" w:hAnsi="Century Gothic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Std_Purchase_Order_CBR/50000"/>
            <w:id w:val="543332441"/>
            <w:placeholder>
              <w:docPart w:val="4FD85A42ED754B3E980CDE4E7D636234"/>
            </w:placeholder>
            <w:dataBinding w:prefixMappings="xmlns:ns0='urn:microsoft-dynamics-nav/reports/Std_Purchase_Order_CBR/50000/'" w:xpath="/ns0:NavWordReportXmlPart[1]/ns0:Purchase_Header[1]/ns0:CompanyAddress1[1]" w:storeItemID="{C207D470-9831-424C-85E2-7044BE6F55E2}"/>
            <w:text/>
          </w:sdtPr>
          <w:sdtEndPr/>
          <w:sdtContent>
            <w:tc>
              <w:tcPr>
                <w:tcW w:w="1439" w:type="pct"/>
                <w:vAlign w:val="center"/>
              </w:tcPr>
              <w:p w:rsidRPr="000826AE" w:rsidR="000008C0" w:rsidP="002007D3" w:rsidRDefault="008B680E" w14:paraId="5244B8F3" w14:textId="77777777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 w:rsidRPr="000826AE"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Pr="000826AE" w:rsidR="000008C0" w:rsidTr="00255D8C" w14:paraId="2E98B63F" w14:textId="77777777">
        <w:trPr>
          <w:gridAfter w:val="1"/>
          <w:wAfter w:w="5" w:type="pct"/>
        </w:trPr>
        <w:sdt>
          <w:sdtPr>
            <w:rPr>
              <w:rFonts w:ascii="Century Gothic" w:hAnsi="Century Gothic" w:cstheme="minorHAnsi"/>
              <w:b/>
            </w:rPr>
            <w:alias w:val="#Nav: /Purchase_Header/BuyFromAddr1"/>
            <w:tag w:val="#Nav: Std_Purchase_Order_CBR/50000"/>
            <w:id w:val="1115949697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BuyFromAddr1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67CD1D37" w14:textId="77777777">
                <w:pPr>
                  <w:pStyle w:val="NoSpacing"/>
                  <w:rPr>
                    <w:rFonts w:ascii="Century Gothic" w:hAnsi="Century Gothic" w:cstheme="minorHAnsi"/>
                    <w:b/>
                  </w:rPr>
                </w:pPr>
                <w:r w:rsidRPr="000826AE">
                  <w:rPr>
                    <w:rFonts w:ascii="Century Gothic" w:hAnsi="Century Gothic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:rsidRPr="000826AE" w:rsidR="000008C0" w:rsidP="000008C0" w:rsidRDefault="000008C0" w14:paraId="42E6B4FA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  <w:sdt>
          <w:sdtPr>
            <w:rPr>
              <w:rFonts w:ascii="Century Gothic" w:hAnsi="Century Gothic" w:cstheme="minorHAnsi"/>
            </w:rPr>
            <w:alias w:val="#Nav: /Purchase_Header/ShipToAddr1"/>
            <w:tag w:val="#Nav: Std_Purchase_Order_CBR/50000"/>
            <w:id w:val="-1477758454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ShipToAddr1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826AE" w:rsidR="000008C0" w:rsidP="000008C0" w:rsidRDefault="008B680E" w14:paraId="27B9A72D" w14:textId="77777777">
                <w:pPr>
                  <w:pStyle w:val="NoSpacing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</w:rPr>
            <w:alias w:val="#Nav: /Purchase_Header/CompanyAddress2"/>
            <w:tag w:val="#Nav: Std_Purchase_Order_CBR/50000"/>
            <w:id w:val="-503211096"/>
            <w:placeholder>
              <w:docPart w:val="00F6C7684B48457EA2FC39C383FF74DA"/>
            </w:placeholder>
            <w:dataBinding w:prefixMappings="xmlns:ns0='urn:microsoft-dynamics-nav/reports/Std_Purchase_Order_CBR/50000/'" w:xpath="/ns0:NavWordReportXmlPart[1]/ns0:Purchase_Header[1]/ns0:CompanyAddress2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184F2059" w14:textId="77777777">
                <w:pPr>
                  <w:pStyle w:val="NoSpacing"/>
                  <w:jc w:val="right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CompanyAddress2</w:t>
                </w:r>
              </w:p>
            </w:tc>
          </w:sdtContent>
        </w:sdt>
      </w:tr>
      <w:tr w:rsidRPr="000826AE" w:rsidR="000008C0" w:rsidTr="00255D8C" w14:paraId="0966901D" w14:textId="77777777">
        <w:trPr>
          <w:gridAfter w:val="1"/>
          <w:wAfter w:w="5" w:type="pct"/>
        </w:trPr>
        <w:sdt>
          <w:sdtPr>
            <w:rPr>
              <w:rFonts w:ascii="Century Gothic" w:hAnsi="Century Gothic" w:cstheme="minorHAnsi"/>
              <w:b/>
            </w:rPr>
            <w:alias w:val="#Nav: /Purchase_Header/BuyFromAddr2"/>
            <w:tag w:val="#Nav: Std_Purchase_Order_CBR/50000"/>
            <w:id w:val="-1412156141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BuyFromAddr2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33946667" w14:textId="77777777">
                <w:pPr>
                  <w:pStyle w:val="NoSpacing"/>
                  <w:rPr>
                    <w:rFonts w:ascii="Century Gothic" w:hAnsi="Century Gothic" w:cstheme="minorHAnsi"/>
                    <w:b/>
                  </w:rPr>
                </w:pPr>
                <w:r w:rsidRPr="000826AE">
                  <w:rPr>
                    <w:rFonts w:ascii="Century Gothic" w:hAnsi="Century Gothic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:rsidRPr="000826AE" w:rsidR="000008C0" w:rsidP="000008C0" w:rsidRDefault="000008C0" w14:paraId="5F295D40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  <w:sdt>
          <w:sdtPr>
            <w:rPr>
              <w:rFonts w:ascii="Century Gothic" w:hAnsi="Century Gothic" w:cstheme="minorHAnsi"/>
            </w:rPr>
            <w:alias w:val="#Nav: /Purchase_Header/ShipToAddr2"/>
            <w:tag w:val="#Nav: Std_Purchase_Order_CBR/50000"/>
            <w:id w:val="-229392333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ShipToAddr2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826AE" w:rsidR="000008C0" w:rsidP="000008C0" w:rsidRDefault="008B680E" w14:paraId="50EB464D" w14:textId="77777777">
                <w:pPr>
                  <w:pStyle w:val="NoSpacing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</w:rPr>
            <w:alias w:val="#Nav: /Purchase_Header/CompanyAddress3"/>
            <w:tag w:val="#Nav: Std_Purchase_Order_CBR/50000"/>
            <w:id w:val="-490486326"/>
            <w:placeholder>
              <w:docPart w:val="115B6182D15942289C60AFEB119FF3DB"/>
            </w:placeholder>
            <w:dataBinding w:prefixMappings="xmlns:ns0='urn:microsoft-dynamics-nav/reports/Std_Purchase_Order_CBR/50000/'" w:xpath="/ns0:NavWordReportXmlPart[1]/ns0:Purchase_Header[1]/ns0:CompanyAddress3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6CF4E0F2" w14:textId="77777777">
                <w:pPr>
                  <w:pStyle w:val="NoSpacing"/>
                  <w:jc w:val="right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CompanyAddress3</w:t>
                </w:r>
              </w:p>
            </w:tc>
          </w:sdtContent>
        </w:sdt>
      </w:tr>
      <w:tr w:rsidRPr="000826AE" w:rsidR="000008C0" w:rsidTr="00255D8C" w14:paraId="19A424C3" w14:textId="77777777">
        <w:trPr>
          <w:gridAfter w:val="1"/>
          <w:wAfter w:w="5" w:type="pct"/>
        </w:trPr>
        <w:sdt>
          <w:sdtPr>
            <w:rPr>
              <w:rFonts w:ascii="Century Gothic" w:hAnsi="Century Gothic" w:cstheme="minorHAnsi"/>
              <w:b/>
            </w:rPr>
            <w:alias w:val="#Nav: /Purchase_Header/BuyFromAddr3"/>
            <w:tag w:val="#Nav: Std_Purchase_Order_CBR/50000"/>
            <w:id w:val="1819614024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BuyFromAddr3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3EB3671A" w14:textId="77777777">
                <w:pPr>
                  <w:pStyle w:val="NoSpacing"/>
                  <w:rPr>
                    <w:rFonts w:ascii="Century Gothic" w:hAnsi="Century Gothic" w:cstheme="minorHAnsi"/>
                    <w:b/>
                  </w:rPr>
                </w:pPr>
                <w:r w:rsidRPr="000826AE">
                  <w:rPr>
                    <w:rFonts w:ascii="Century Gothic" w:hAnsi="Century Gothic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:rsidRPr="000826AE" w:rsidR="000008C0" w:rsidP="000008C0" w:rsidRDefault="000008C0" w14:paraId="03871DA0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  <w:sdt>
          <w:sdtPr>
            <w:rPr>
              <w:rFonts w:ascii="Century Gothic" w:hAnsi="Century Gothic" w:cstheme="minorHAnsi"/>
            </w:rPr>
            <w:alias w:val="#Nav: /Purchase_Header/ShipToAddr3"/>
            <w:tag w:val="#Nav: Std_Purchase_Order_CBR/50000"/>
            <w:id w:val="-1181434376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ShipToAddr3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826AE" w:rsidR="000008C0" w:rsidP="000008C0" w:rsidRDefault="008B680E" w14:paraId="71883A0B" w14:textId="77777777">
                <w:pPr>
                  <w:pStyle w:val="NoSpacing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</w:rPr>
            <w:alias w:val="#Nav: /Purchase_Header/CompanyAddress4"/>
            <w:tag w:val="#Nav: Std_Purchase_Order_CBR/50000"/>
            <w:id w:val="1221334029"/>
            <w:placeholder>
              <w:docPart w:val="32BA4E7D7B164B1A86C77261043DF5CC"/>
            </w:placeholder>
            <w:dataBinding w:prefixMappings="xmlns:ns0='urn:microsoft-dynamics-nav/reports/Std_Purchase_Order_CBR/50000/'" w:xpath="/ns0:NavWordReportXmlPart[1]/ns0:Purchase_Header[1]/ns0:CompanyAddress4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1227BDAC" w14:textId="77777777">
                <w:pPr>
                  <w:pStyle w:val="NoSpacing"/>
                  <w:jc w:val="right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CompanyAddress4</w:t>
                </w:r>
              </w:p>
            </w:tc>
          </w:sdtContent>
        </w:sdt>
      </w:tr>
      <w:tr w:rsidRPr="000826AE" w:rsidR="000008C0" w:rsidTr="00255D8C" w14:paraId="26C74081" w14:textId="77777777">
        <w:trPr>
          <w:gridAfter w:val="1"/>
          <w:wAfter w:w="5" w:type="pct"/>
          <w:trHeight w:val="80"/>
        </w:trPr>
        <w:sdt>
          <w:sdtPr>
            <w:rPr>
              <w:rFonts w:ascii="Century Gothic" w:hAnsi="Century Gothic" w:cstheme="minorHAnsi"/>
              <w:b/>
            </w:rPr>
            <w:alias w:val="#Nav: /Purchase_Header/BuyFromAddr4"/>
            <w:tag w:val="#Nav: Std_Purchase_Order_CBR/50000"/>
            <w:id w:val="-267086038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BuyFromAddr4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492305EF" w14:textId="77777777">
                <w:pPr>
                  <w:pStyle w:val="NoSpacing"/>
                  <w:rPr>
                    <w:rFonts w:ascii="Century Gothic" w:hAnsi="Century Gothic" w:cstheme="minorHAnsi"/>
                    <w:b/>
                  </w:rPr>
                </w:pPr>
                <w:r w:rsidRPr="000826AE">
                  <w:rPr>
                    <w:rFonts w:ascii="Century Gothic" w:hAnsi="Century Gothic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:rsidRPr="000826AE" w:rsidR="000008C0" w:rsidP="000008C0" w:rsidRDefault="000008C0" w14:paraId="5FA78B66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  <w:sdt>
          <w:sdtPr>
            <w:rPr>
              <w:rFonts w:ascii="Century Gothic" w:hAnsi="Century Gothic" w:cstheme="minorHAnsi"/>
            </w:rPr>
            <w:alias w:val="#Nav: /Purchase_Header/ShipToAddr4"/>
            <w:tag w:val="#Nav: Std_Purchase_Order_CBR/50000"/>
            <w:id w:val="1116787563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ShipToAddr4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826AE" w:rsidR="000008C0" w:rsidP="000008C0" w:rsidRDefault="008B680E" w14:paraId="399B9F46" w14:textId="77777777">
                <w:pPr>
                  <w:pStyle w:val="NoSpacing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</w:rPr>
            <w:alias w:val="#Nav: /Purchase_Header/CompanyAddress5"/>
            <w:tag w:val="#Nav: Std_Purchase_Order_CBR/50000"/>
            <w:id w:val="1983809205"/>
            <w:placeholder>
              <w:docPart w:val="CB061DD91AA4452FA5EDFE5B5FDE16B4"/>
            </w:placeholder>
            <w:dataBinding w:prefixMappings="xmlns:ns0='urn:microsoft-dynamics-nav/reports/Std_Purchase_Order_CBR/50000/'" w:xpath="/ns0:NavWordReportXmlPart[1]/ns0:Purchase_Header[1]/ns0:CompanyAddress5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223A0464" w14:textId="77777777">
                <w:pPr>
                  <w:pStyle w:val="NoSpacing"/>
                  <w:jc w:val="right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CompanyAddress5</w:t>
                </w:r>
              </w:p>
            </w:tc>
          </w:sdtContent>
        </w:sdt>
      </w:tr>
      <w:tr w:rsidRPr="000826AE" w:rsidR="000008C0" w:rsidTr="00255D8C" w14:paraId="77057BE1" w14:textId="77777777">
        <w:trPr>
          <w:gridAfter w:val="1"/>
          <w:wAfter w:w="5" w:type="pct"/>
        </w:trPr>
        <w:sdt>
          <w:sdtPr>
            <w:rPr>
              <w:rFonts w:ascii="Century Gothic" w:hAnsi="Century Gothic" w:cstheme="minorHAnsi"/>
              <w:b/>
            </w:rPr>
            <w:alias w:val="#Nav: /Purchase_Header/BuyFromAddr5"/>
            <w:tag w:val="#Nav: Std_Purchase_Order_CBR/50000"/>
            <w:id w:val="2143303583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BuyFromAddr5[1]" w:storeItemID="{C207D470-9831-424C-85E2-7044BE6F55E2}"/>
            <w:text/>
          </w:sdtPr>
          <w:sdtEndPr/>
          <w:sdtContent>
            <w:tc>
              <w:tcPr>
                <w:tcW w:w="1439" w:type="pct"/>
              </w:tcPr>
              <w:p w:rsidRPr="000826AE" w:rsidR="000008C0" w:rsidP="000008C0" w:rsidRDefault="008B680E" w14:paraId="450255FA" w14:textId="77777777">
                <w:pPr>
                  <w:pStyle w:val="NoSpacing"/>
                  <w:rPr>
                    <w:rFonts w:ascii="Century Gothic" w:hAnsi="Century Gothic" w:cstheme="minorHAnsi"/>
                    <w:b/>
                  </w:rPr>
                </w:pPr>
                <w:r w:rsidRPr="000826AE">
                  <w:rPr>
                    <w:rFonts w:ascii="Century Gothic" w:hAnsi="Century Gothic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:rsidRPr="000826AE" w:rsidR="000008C0" w:rsidP="000008C0" w:rsidRDefault="000008C0" w14:paraId="05A92BBE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  <w:sdt>
          <w:sdtPr>
            <w:rPr>
              <w:rFonts w:ascii="Century Gothic" w:hAnsi="Century Gothic" w:cstheme="minorHAnsi"/>
            </w:rPr>
            <w:alias w:val="#Nav: /Purchase_Header/ShipToAddr5"/>
            <w:tag w:val="#Nav: Std_Purchase_Order_CBR/50000"/>
            <w:id w:val="260579305"/>
            <w:placeholder>
              <w:docPart w:val="853DBB44BE364198B53AF45DD6594DAD"/>
            </w:placeholder>
            <w:dataBinding w:prefixMappings="xmlns:ns0='urn:microsoft-dynamics-nav/reports/Std_Purchase_Order_CBR/50000/'" w:xpath="/ns0:NavWordReportXmlPart[1]/ns0:Purchase_Header[1]/ns0:ShipToAddr5[1]" w:storeItemID="{C207D470-9831-424C-85E2-7044BE6F55E2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826AE" w:rsidR="000008C0" w:rsidP="000008C0" w:rsidRDefault="008B680E" w14:paraId="45FFDC48" w14:textId="77777777">
                <w:pPr>
                  <w:pStyle w:val="NoSpacing"/>
                  <w:rPr>
                    <w:rFonts w:ascii="Century Gothic" w:hAnsi="Century Gothic" w:cstheme="minorHAnsi"/>
                  </w:rPr>
                </w:pPr>
                <w:r w:rsidRPr="000826AE">
                  <w:rPr>
                    <w:rFonts w:ascii="Century Gothic" w:hAnsi="Century Gothic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:rsidRPr="000826AE" w:rsidR="000008C0" w:rsidP="000008C0" w:rsidRDefault="000008C0" w14:paraId="03B2A235" w14:textId="77777777">
            <w:pPr>
              <w:pStyle w:val="NoSpacing"/>
              <w:rPr>
                <w:rFonts w:ascii="Century Gothic" w:hAnsi="Century Gothic" w:cstheme="minorHAnsi"/>
              </w:rPr>
            </w:pPr>
          </w:p>
        </w:tc>
      </w:tr>
    </w:tbl>
    <w:p w:rsidRPr="000826AE" w:rsidR="007A0A53" w:rsidP="001541E0" w:rsidRDefault="007A0A53" w14:paraId="286E6286" w14:textId="77777777">
      <w:pPr>
        <w:pStyle w:val="Style1"/>
        <w:rPr>
          <w:rFonts w:ascii="Century Gothic" w:hAnsi="Century Gothic"/>
          <w:sz w:val="20"/>
        </w:rPr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780"/>
        <w:gridCol w:w="3060"/>
      </w:tblGrid>
      <w:tr w:rsidRPr="000826AE" w:rsidR="00D4093D" w:rsidTr="00686D29" w14:paraId="5866D2A3" w14:textId="4DE4DFC5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Std_Purchase_Order_CBR/50000"/>
            <w:id w:val="1373032941"/>
            <w:placeholder>
              <w:docPart w:val="EA0F2932722B46AFA8BD30F28B13C294"/>
            </w:placeholder>
            <w:dataBinding w:prefixMappings="xmlns:ns0='urn:microsoft-dynamics-nav/reports/Std_Purchase_Order_CBR/50000/'" w:xpath="/ns0:NavWordReportXmlPart[1]/ns0:Purchase_Header[1]/ns0:PaymentTermsDesc_Lbl[1]" w:storeItemID="{C207D470-9831-424C-85E2-7044BE6F55E2}"/>
            <w:text/>
          </w:sdtPr>
          <w:sdtEndPr/>
          <w:sdtContent>
            <w:tc>
              <w:tcPr>
                <w:tcW w:w="3420" w:type="dxa"/>
              </w:tcPr>
              <w:p w:rsidRPr="000826AE" w:rsidR="00D4093D" w:rsidP="007A2170" w:rsidRDefault="00D4093D" w14:paraId="2DC664DB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  <w:proofErr w:type="spellEnd"/>
              </w:p>
            </w:tc>
          </w:sdtContent>
        </w:sdt>
        <w:tc>
          <w:tcPr>
            <w:tcW w:w="3780" w:type="dxa"/>
          </w:tcPr>
          <w:p w:rsidRPr="000826AE" w:rsidR="00D4093D" w:rsidP="00686D29" w:rsidRDefault="00D4093D" w14:paraId="2719AF8F" w14:textId="61E44A75">
            <w:pPr>
              <w:pStyle w:val="Heading1"/>
              <w:outlineLvl w:val="0"/>
              <w:rPr>
                <w:rFonts w:ascii="Century Gothic" w:hAnsi="Century Gothic"/>
                <w:b w:val="0"/>
                <w:color w:val="0070C0"/>
              </w:rPr>
            </w:pPr>
            <w:r w:rsidRPr="000826AE">
              <w:rPr>
                <w:rFonts w:ascii="Century Gothic" w:hAnsi="Century Gothic"/>
                <w:b w:val="0"/>
                <w:color w:val="0070C0"/>
              </w:rPr>
              <w:t>Shipping Date</w:t>
            </w: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Std_Purchase_Order_CBR/50000"/>
            <w:id w:val="-144210142"/>
            <w:placeholder>
              <w:docPart w:val="4ABB34AF14A94320B07C5357939689CE"/>
            </w:placeholder>
            <w:dataBinding w:prefixMappings="xmlns:ns0='urn:microsoft-dynamics-nav/reports/Std_Purchase_Order_CBR/50000/'" w:xpath="/ns0:NavWordReportXmlPart[1]/ns0:Purchase_Header[1]/ns0:ShipmentMethodDesc_Lbl[1]" w:storeItemID="{C207D470-9831-424C-85E2-7044BE6F55E2}"/>
            <w:text/>
          </w:sdtPr>
          <w:sdtEndPr/>
          <w:sdtContent>
            <w:tc>
              <w:tcPr>
                <w:tcW w:w="3060" w:type="dxa"/>
              </w:tcPr>
              <w:p w:rsidRPr="000826AE" w:rsidR="00D4093D" w:rsidP="00D4093D" w:rsidRDefault="00D4093D" w14:paraId="6069646D" w14:textId="2AF62319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  <w:proofErr w:type="spellEnd"/>
              </w:p>
            </w:tc>
          </w:sdtContent>
        </w:sdt>
      </w:tr>
      <w:tr w:rsidRPr="000826AE" w:rsidR="00D4093D" w:rsidTr="00686D29" w14:paraId="7E1279EF" w14:textId="463E9DF6">
        <w:sdt>
          <w:sdtPr>
            <w:rPr>
              <w:rFonts w:ascii="Century Gothic" w:hAnsi="Century Gothic"/>
            </w:rPr>
            <w:alias w:val="#Nav: /Purchase_Header/PaymentTermsDesc"/>
            <w:tag w:val="#Nav: Std_Purchase_Order_CBR/50000"/>
            <w:id w:val="-973978232"/>
            <w:placeholder>
              <w:docPart w:val="EA0F2932722B46AFA8BD30F28B13C294"/>
            </w:placeholder>
            <w:dataBinding w:prefixMappings="xmlns:ns0='urn:microsoft-dynamics-nav/reports/Std_Purchase_Order_CBR/50000/'" w:xpath="/ns0:NavWordReportXmlPart[1]/ns0:Purchase_Header[1]/ns0:PaymentTermsDesc[1]" w:storeItemID="{C207D470-9831-424C-85E2-7044BE6F55E2}"/>
            <w:text/>
          </w:sdtPr>
          <w:sdtEndPr/>
          <w:sdtContent>
            <w:tc>
              <w:tcPr>
                <w:tcW w:w="3420" w:type="dxa"/>
              </w:tcPr>
              <w:p w:rsidRPr="000826AE" w:rsidR="00D4093D" w:rsidP="00981D1E" w:rsidRDefault="00D4093D" w14:paraId="7BAB9CBD" w14:textId="77777777">
                <w:pPr>
                  <w:rPr>
                    <w:rFonts w:ascii="Century Gothic" w:hAnsi="Century Gothic"/>
                  </w:rPr>
                </w:pPr>
                <w:proofErr w:type="spellStart"/>
                <w:r w:rsidRPr="000826AE">
                  <w:rPr>
                    <w:rFonts w:ascii="Century Gothic" w:hAnsi="Century Gothic"/>
                  </w:rPr>
                  <w:t>PaymentTermsDesc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</w:rPr>
            <w:alias w:val="#Nav: /Purchase_Header/Requested_Receipt_Date"/>
            <w:tag w:val="#Nav: Std_Purchase_Order_CBR/50000"/>
            <w:id w:val="-1139568906"/>
            <w:placeholder>
              <w:docPart w:val="551E67E513EA4B16AF87869EFF0A800D"/>
            </w:placeholder>
            <w:dataBinding w:prefixMappings="xmlns:ns0='urn:microsoft-dynamics-nav/reports/Std_Purchase_Order_CBR/50000/'" w:xpath="/ns0:NavWordReportXmlPart[1]/ns0:Purchase_Header[1]/ns0:Requested_Receipt_Date[1]" w:storeItemID="{C207D470-9831-424C-85E2-7044BE6F55E2}"/>
            <w:text/>
          </w:sdtPr>
          <w:sdtEndPr/>
          <w:sdtContent>
            <w:tc>
              <w:tcPr>
                <w:tcW w:w="3780" w:type="dxa"/>
              </w:tcPr>
              <w:p w:rsidRPr="000826AE" w:rsidR="00D4093D" w:rsidP="00686D29" w:rsidRDefault="00D4093D" w14:paraId="46CE5155" w14:textId="20A93853">
                <w:pPr>
                  <w:rPr>
                    <w:rFonts w:ascii="Century Gothic" w:hAnsi="Century Gothic"/>
                  </w:rPr>
                </w:pPr>
                <w:proofErr w:type="spellStart"/>
                <w:r w:rsidRPr="000826AE">
                  <w:rPr>
                    <w:rFonts w:ascii="Century Gothic" w:hAnsi="Century Gothic"/>
                  </w:rPr>
                  <w:t>Requested_Receipt_Date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</w:rPr>
            <w:alias w:val="#Nav: /Purchase_Header/ShipmentMethodDesc"/>
            <w:tag w:val="#Nav: Std_Purchase_Order_CBR/50000"/>
            <w:id w:val="-1383704652"/>
            <w:placeholder>
              <w:docPart w:val="4ABB34AF14A94320B07C5357939689CE"/>
            </w:placeholder>
            <w:dataBinding w:prefixMappings="xmlns:ns0='urn:microsoft-dynamics-nav/reports/Std_Purchase_Order_CBR/50000/'" w:xpath="/ns0:NavWordReportXmlPart[1]/ns0:Purchase_Header[1]/ns0:ShipmentMethodDesc[1]" w:storeItemID="{C207D470-9831-424C-85E2-7044BE6F55E2}"/>
            <w:text/>
          </w:sdtPr>
          <w:sdtEndPr/>
          <w:sdtContent>
            <w:tc>
              <w:tcPr>
                <w:tcW w:w="3060" w:type="dxa"/>
              </w:tcPr>
              <w:p w:rsidRPr="000826AE" w:rsidR="00D4093D" w:rsidP="00981D1E" w:rsidRDefault="00D4093D" w14:paraId="6B3EC393" w14:textId="2E59F3D7">
                <w:pPr>
                  <w:rPr>
                    <w:rFonts w:ascii="Century Gothic" w:hAnsi="Century Gothic"/>
                  </w:rPr>
                </w:pPr>
                <w:proofErr w:type="spellStart"/>
                <w:r w:rsidRPr="000826AE">
                  <w:rPr>
                    <w:rFonts w:ascii="Century Gothic" w:hAnsi="Century Gothic"/>
                  </w:rPr>
                  <w:t>ShipmentMethodDesc</w:t>
                </w:r>
                <w:proofErr w:type="spellEnd"/>
              </w:p>
            </w:tc>
          </w:sdtContent>
        </w:sdt>
      </w:tr>
    </w:tbl>
    <w:p w:rsidRPr="000826AE" w:rsidR="00350261" w:rsidP="001541E0" w:rsidRDefault="00350261" w14:paraId="67220447" w14:textId="77777777">
      <w:pPr>
        <w:pStyle w:val="Style1"/>
        <w:rPr>
          <w:rFonts w:ascii="Century Gothic" w:hAnsi="Century Gothic"/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810"/>
        <w:gridCol w:w="810"/>
        <w:gridCol w:w="990"/>
        <w:gridCol w:w="1234"/>
      </w:tblGrid>
      <w:tr w:rsidRPr="000826AE" w:rsidR="008D2D2F" w:rsidTr="00217154" w14:paraId="3B38E535" w14:textId="77777777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  <w:sz w:val="16"/>
            </w:rPr>
            <w:alias w:val="#Nav: /Purchase_Header/Purchase_Line/No_PurchLine_Lbl"/>
            <w:tag w:val="#Nav: Std_Purchase_Order_CBR/50000"/>
            <w:id w:val="-409309781"/>
            <w:placeholder>
              <w:docPart w:val="DC3729A310A041B38CBAA492A9EAF389"/>
            </w:placeholder>
            <w:dataBinding w:prefixMappings="xmlns:ns0='urn:microsoft-dynamics-nav/reports/Std_Purchase_Order_CBR/50000/'" w:xpath="/ns0:NavWordReportXmlPart[1]/ns0:Purchase_Header[1]/ns0:Purchase_Line[1]/ns0:No_PurchLine_Lbl[1]" w:storeItemID="{C207D470-9831-424C-85E2-7044BE6F55E2}"/>
            <w:text/>
          </w:sdtPr>
          <w:sdtEndPr/>
          <w:sdtContent>
            <w:tc>
              <w:tcPr>
                <w:tcW w:w="135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826AE" w:rsidR="008D2D2F" w:rsidP="007A2170" w:rsidRDefault="008B680E" w14:paraId="1F0B12C1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  <w:sz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color w:val="FFFFFF" w:themeColor="background1"/>
                    <w:sz w:val="16"/>
                  </w:rPr>
                  <w:t>No_PurchLine_Lbl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 w:val="16"/>
            </w:rPr>
            <w:alias w:val="#Nav: /Purchase_Header/Purchase_Line/Desc_PurchLine_Lbl"/>
            <w:tag w:val="#Nav: Std_Purchase_Order_CBR/50000"/>
            <w:id w:val="590206617"/>
            <w:placeholder>
              <w:docPart w:val="DC3729A310A041B38CBAA492A9EAF389"/>
            </w:placeholder>
            <w:dataBinding w:prefixMappings="xmlns:ns0='urn:microsoft-dynamics-nav/reports/Std_Purchase_Order_CBR/50000/'" w:xpath="/ns0:NavWordReportXmlPart[1]/ns0:Purchase_Header[1]/ns0:Purchase_Line[1]/ns0:Desc_PurchLine_Lbl[1]" w:storeItemID="{C207D470-9831-424C-85E2-7044BE6F55E2}"/>
            <w:text/>
          </w:sdtPr>
          <w:sdtEndPr/>
          <w:sdtContent>
            <w:tc>
              <w:tcPr>
                <w:tcW w:w="50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826AE" w:rsidR="008D2D2F" w:rsidP="007A2170" w:rsidRDefault="008B680E" w14:paraId="06DB2C5D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  <w:sz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color w:val="FFFFFF" w:themeColor="background1"/>
                    <w:sz w:val="16"/>
                  </w:rPr>
                  <w:t>Desc_PurchLine_Lbl</w:t>
                </w:r>
                <w:proofErr w:type="spellEnd"/>
              </w:p>
            </w:tc>
          </w:sdtContent>
        </w:sdt>
        <w:tc>
          <w:tcPr>
            <w:tcW w:w="810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0826AE" w:rsidR="008D2D2F" w:rsidP="00D4093D" w:rsidRDefault="00D4093D" w14:paraId="2141B2BF" w14:textId="11EA8C77">
            <w:pPr>
              <w:pStyle w:val="Heading1"/>
              <w:outlineLvl w:val="0"/>
              <w:rPr>
                <w:rFonts w:ascii="Century Gothic" w:hAnsi="Century Gothic"/>
                <w:color w:val="FFFFFF" w:themeColor="background1"/>
                <w:sz w:val="16"/>
              </w:rPr>
            </w:pPr>
            <w:r w:rsidRPr="000826AE">
              <w:rPr>
                <w:rFonts w:ascii="Century Gothic" w:hAnsi="Century Gothic"/>
                <w:color w:val="FFFFFF" w:themeColor="background1"/>
                <w:sz w:val="16"/>
              </w:rPr>
              <w:t>Qty</w:t>
            </w:r>
          </w:p>
        </w:tc>
        <w:tc>
          <w:tcPr>
            <w:tcW w:w="810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0826AE" w:rsidR="008D2D2F" w:rsidP="007A2170" w:rsidRDefault="00D4093D" w14:paraId="7072FD62" w14:textId="583149D5">
            <w:pPr>
              <w:pStyle w:val="Heading1"/>
              <w:outlineLvl w:val="0"/>
              <w:rPr>
                <w:rFonts w:ascii="Century Gothic" w:hAnsi="Century Gothic"/>
                <w:color w:val="FFFFFF" w:themeColor="background1"/>
                <w:sz w:val="16"/>
              </w:rPr>
            </w:pPr>
            <w:r w:rsidRPr="000826AE">
              <w:rPr>
                <w:rFonts w:ascii="Century Gothic" w:hAnsi="Century Gothic"/>
                <w:color w:val="FFFFFF" w:themeColor="background1"/>
                <w:sz w:val="16"/>
              </w:rPr>
              <w:t>Units</w:t>
            </w:r>
          </w:p>
        </w:tc>
        <w:sdt>
          <w:sdtPr>
            <w:rPr>
              <w:rFonts w:ascii="Century Gothic" w:hAnsi="Century Gothic"/>
              <w:color w:val="FFFFFF" w:themeColor="background1"/>
              <w:sz w:val="16"/>
            </w:rPr>
            <w:alias w:val="#Nav: /Purchase_Header/Purchase_Line/DirectUniCost_Lbl"/>
            <w:tag w:val="#Nav: Std_Purchase_Order_CBR/50000"/>
            <w:id w:val="641704104"/>
            <w:placeholder>
              <w:docPart w:val="DC3729A310A041B38CBAA492A9EAF389"/>
            </w:placeholder>
            <w:dataBinding w:prefixMappings="xmlns:ns0='urn:microsoft-dynamics-nav/reports/Std_Purchase_Order_CBR/50000/'" w:xpath="/ns0:NavWordReportXmlPart[1]/ns0:Purchase_Header[1]/ns0:Purchase_Line[1]/ns0:DirectUniCost_Lbl[1]" w:storeItemID="{C207D470-9831-424C-85E2-7044BE6F55E2}"/>
            <w:text/>
          </w:sdtPr>
          <w:sdtEndPr/>
          <w:sdtContent>
            <w:tc>
              <w:tcPr>
                <w:tcW w:w="99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826AE" w:rsidR="008D2D2F" w:rsidP="007A2170" w:rsidRDefault="008B680E" w14:paraId="066F9B0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  <w:sz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color w:val="FFFFFF" w:themeColor="background1"/>
                    <w:sz w:val="16"/>
                  </w:rPr>
                  <w:t>DirectUniCost_Lbl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 w:val="16"/>
            </w:rPr>
            <w:alias w:val="#Nav: /Purchase_Header/ItemLineAmount_Lbl"/>
            <w:tag w:val="#Nav: Std_Purchase_Order_CBR/50000"/>
            <w:id w:val="-1587685460"/>
            <w:placeholder>
              <w:docPart w:val="9679D947C87C41E49BFF2C517421541B"/>
            </w:placeholder>
            <w:dataBinding w:prefixMappings="xmlns:ns0='urn:microsoft-dynamics-nav/reports/Std_Purchase_Order_CBR/50000/'" w:xpath="/ns0:NavWordReportXmlPart[1]/ns0:Purchase_Header[1]/ns0:ItemLineAmount_Lbl[1]" w:storeItemID="{C207D470-9831-424C-85E2-7044BE6F55E2}"/>
            <w:text/>
          </w:sdtPr>
          <w:sdtEndPr/>
          <w:sdtContent>
            <w:tc>
              <w:tcPr>
                <w:tcW w:w="1234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826AE" w:rsidR="008D2D2F" w:rsidP="00A1699C" w:rsidRDefault="008B680E" w14:paraId="029C24B5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  <w:sz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color w:val="FFFFFF" w:themeColor="background1"/>
                    <w:sz w:val="16"/>
                  </w:rP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rFonts w:ascii="Century Gothic" w:hAnsi="Century Gothic"/>
            <w:sz w:val="16"/>
            <w:szCs w:val="16"/>
          </w:rPr>
          <w:alias w:val="#Nav: /Purchase_Header/Purchase_Line"/>
          <w:tag w:val="#Nav: Std_Purchase_Order_CBR/50000"/>
          <w:id w:val="1326716514"/>
          <w15:dataBinding w:prefixMappings="xmlns:ns0='urn:microsoft-dynamics-nav/reports/Std_Purchase_Order_CBR/50000/'" w:xpath="/ns0:NavWordReportXmlPart[1]/ns0:Purchase_Header[1]/ns0:Purchase_Line" w:storeItemID="{C207D470-9831-424C-85E2-7044BE6F55E2}"/>
          <w15:repeatingSection/>
        </w:sdtPr>
        <w:sdtEndPr/>
        <w:sdtContent>
          <w:sdt>
            <w:sdtPr>
              <w:rPr>
                <w:rFonts w:ascii="Century Gothic" w:hAnsi="Century Gothic"/>
                <w:sz w:val="16"/>
                <w:szCs w:val="16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Pr="000826AE" w:rsidR="008D2D2F" w:rsidTr="00217154" w14:paraId="2BBAA370" w14:textId="77777777">
                <w:trPr>
                  <w:trHeight w:val="202"/>
                </w:trPr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No_PurchLine"/>
                    <w:tag w:val="#Nav: Std_Purchase_Order_CBR/50000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No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10BDF79A" w14:textId="7777777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Desc_PurchLine"/>
                    <w:tag w:val="#Nav: Std_Purchase_Order_CBR/50000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Desc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50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62D09527" w14:textId="7777777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Qty_PurchLine"/>
                    <w:tag w:val="#Nav: Std_Purchase_Order_CBR/50000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Qty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81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76F6DA92" w14:textId="7777777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UOM_PurchLine"/>
                    <w:tag w:val="#Nav: Std_Purchase_Order_CBR/50000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UOM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81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772C1855" w14:textId="7777777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DirUnitCost_PurchLine"/>
                    <w:tag w:val="#Nav: Std_Purchase_Order_CBR/50000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DirUnitCost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99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71AE7A79" w14:textId="7777777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Purchase_Header/Purchase_Line/LineAmt_PurchLine"/>
                    <w:tag w:val="#Nav: Std_Purchase_Order_CBR/50000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d_Purchase_Order_CBR/50000/'" w:xpath="/ns0:NavWordReportXmlPart[1]/ns0:Purchase_Header[1]/ns0:Purchase_Line[1]/ns0:LineAmt_PurchLine[1]" w:storeItemID="{C207D470-9831-424C-85E2-7044BE6F55E2}"/>
                    <w:text/>
                  </w:sdtPr>
                  <w:sdtEndPr/>
                  <w:sdtContent>
                    <w:tc>
                      <w:tcPr>
                        <w:tcW w:w="1234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826AE" w:rsidR="008D2D2F" w:rsidP="00A1699C" w:rsidRDefault="008B680E" w14:paraId="4D9D6F10" w14:textId="77777777">
                        <w:pPr>
                          <w:jc w:val="right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0826AE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0826AE" w:rsidR="00075AA8" w:rsidTr="00217154" w14:paraId="7F1E2D27" w14:textId="77777777">
        <w:trPr>
          <w:trHeight w:val="202"/>
        </w:trPr>
        <w:tc>
          <w:tcPr>
            <w:tcW w:w="135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826AE" w:rsidR="00075AA8" w:rsidP="00B36099" w:rsidRDefault="00075AA8" w14:paraId="321CC55F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sz w:val="16"/>
              <w:szCs w:val="16"/>
            </w:rPr>
            <w:alias w:val="#Nav: /Purchase_Header/TaxBreakdown/BreakdownTitle"/>
            <w:tag w:val="#Nav: Std_Purchase_Order_CBR/50000"/>
            <w:id w:val="-951015113"/>
            <w:placeholder>
              <w:docPart w:val="DefaultPlaceholder_-1854013440"/>
            </w:placeholder>
            <w:dataBinding w:prefixMappings="xmlns:ns0='urn:microsoft-dynamics-nav/reports/Std_Purchase_Order_CBR/50000/'" w:xpath="/ns0:NavWordReportXmlPart[1]/ns0:Purchase_Header[1]/ns0:TaxBreakdown[1]/ns0:BreakdownTitle[1]" w:storeItemID="{C207D470-9831-424C-85E2-7044BE6F55E2}"/>
            <w:text/>
          </w:sdtPr>
          <w:sdtEndPr/>
          <w:sdtContent>
            <w:tc>
              <w:tcPr>
                <w:tcW w:w="50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8E3E0C" w:rsidRDefault="008E3E0C" w14:paraId="14CCA482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BreakdownTitle</w:t>
                </w:r>
                <w:proofErr w:type="spellEnd"/>
              </w:p>
            </w:tc>
          </w:sdtContent>
        </w:sdt>
        <w:tc>
          <w:tcPr>
            <w:tcW w:w="81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826AE" w:rsidR="00075AA8" w:rsidP="00B36099" w:rsidRDefault="00075AA8" w14:paraId="09CFBE49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sz w:val="16"/>
              <w:szCs w:val="16"/>
            </w:rPr>
            <w:alias w:val="#Nav: /Purchase_Header/Subtotal_Lbl"/>
            <w:tag w:val="#Nav: Std_Purchase_Order_CBR/50000"/>
            <w:id w:val="64612779"/>
            <w:placeholder>
              <w:docPart w:val="19E464F5B8C04D8E883721A03DDA6EB9"/>
            </w:placeholder>
            <w:dataBinding w:prefixMappings="xmlns:ns0='urn:microsoft-dynamics-nav/reports/Std_Purchase_Order_CBR/50000/'" w:xpath="/ns0:NavWordReportXmlPart[1]/ns0:Purchase_Header[1]/ns0:Subtotal_Lbl[1]" w:storeItemID="{C207D470-9831-424C-85E2-7044BE6F55E2}"/>
            <w:text/>
          </w:sdtPr>
          <w:sdtEndPr/>
          <w:sdtContent>
            <w:tc>
              <w:tcPr>
                <w:tcW w:w="1800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79081D" w:rsidRDefault="008B680E" w14:paraId="01C3ACB2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Subtotal_Lbl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otals/TotalSubTotal"/>
            <w:tag w:val="#Nav: Std_Purchase_Order_CBR/50000"/>
            <w:id w:val="1253085506"/>
            <w:placeholder>
              <w:docPart w:val="19E464F5B8C04D8E883721A03DDA6EB9"/>
            </w:placeholder>
            <w:dataBinding w:prefixMappings="xmlns:ns0='urn:microsoft-dynamics-nav/reports/Std_Purchase_Order_CBR/50000/'" w:xpath="/ns0:NavWordReportXmlPart[1]/ns0:Purchase_Header[1]/ns0:Totals[1]/ns0:TotalSubTotal[1]" w:storeItemID="{C207D470-9831-424C-85E2-7044BE6F55E2}"/>
            <w:text/>
          </w:sdtPr>
          <w:sdtEndPr/>
          <w:sdtContent>
            <w:tc>
              <w:tcPr>
                <w:tcW w:w="1234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A1699C" w:rsidRDefault="008B680E" w14:paraId="4AC4E8A7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TotalSubTotal</w:t>
                </w:r>
                <w:proofErr w:type="spellEnd"/>
              </w:p>
            </w:tc>
          </w:sdtContent>
        </w:sdt>
      </w:tr>
      <w:tr w:rsidRPr="000826AE" w:rsidR="00075AA8" w:rsidTr="00217154" w14:paraId="62823A29" w14:textId="77777777">
        <w:trPr>
          <w:trHeight w:val="202"/>
        </w:trPr>
        <w:tc>
          <w:tcPr>
            <w:tcW w:w="135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826AE" w:rsidR="00075AA8" w:rsidP="00B36099" w:rsidRDefault="00075AA8" w14:paraId="43B723E2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sz w:val="16"/>
              <w:szCs w:val="16"/>
            </w:rPr>
            <w:alias w:val="#Nav: /Purchase_Header/TaxBreakdown/BreakdownLabel1"/>
            <w:tag w:val="#Nav: Std_Purchase_Order_CBR/50000"/>
            <w:id w:val="402567852"/>
            <w:placeholder>
              <w:docPart w:val="DefaultPlaceholder_-1854013440"/>
            </w:placeholder>
            <w:dataBinding w:prefixMappings="xmlns:ns0='urn:microsoft-dynamics-nav/reports/Std_Purchase_Order_CBR/50000/'" w:xpath="/ns0:NavWordReportXmlPart[1]/ns0:Purchase_Header[1]/ns0:TaxBreakdown[1]/ns0:BreakdownLabel1[1]" w:storeItemID="{C207D470-9831-424C-85E2-7044BE6F55E2}"/>
            <w:text/>
          </w:sdtPr>
          <w:sdtEndPr/>
          <w:sdtContent>
            <w:tc>
              <w:tcPr>
                <w:tcW w:w="50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8E3E0C" w:rsidRDefault="008E3E0C" w14:paraId="63E87289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BreakdownLabel1</w:t>
                </w:r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axBreakdown/BreakdownAmt1"/>
            <w:tag w:val="#Nav: Std_Purchase_Order_CBR/50000"/>
            <w:id w:val="-27183528"/>
            <w:placeholder>
              <w:docPart w:val="DefaultPlaceholder_-1854013440"/>
            </w:placeholder>
            <w:dataBinding w:prefixMappings="xmlns:ns0='urn:microsoft-dynamics-nav/reports/Std_Purchase_Order_CBR/50000/'" w:xpath="/ns0:NavWordReportXmlPart[1]/ns0:Purchase_Header[1]/ns0:TaxBreakdown[1]/ns0:BreakdownAmt1[1]" w:storeItemID="{C207D470-9831-424C-85E2-7044BE6F55E2}"/>
            <w:text/>
          </w:sdtPr>
          <w:sdtEndPr/>
          <w:sdtContent>
            <w:tc>
              <w:tcPr>
                <w:tcW w:w="81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B36099" w:rsidRDefault="008E3E0C" w14:paraId="677EDF03" w14:textId="77777777">
                <w:pPr>
                  <w:pStyle w:val="Heading2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BreakdownAmt1</w:t>
                </w:r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InvoiceDiscountCaption_Lbl"/>
            <w:tag w:val="#Nav: Std_Purchase_Order_CBR/50000"/>
            <w:id w:val="-695161431"/>
            <w:placeholder>
              <w:docPart w:val="7FEECE5F513646ACA7D97489C86C5B51"/>
            </w:placeholder>
            <w:dataBinding w:prefixMappings="xmlns:ns0='urn:microsoft-dynamics-nav/reports/Std_Purchase_Order_CBR/50000/'" w:xpath="/ns0:NavWordReportXmlPart[1]/ns0:Purchase_Header[1]/ns0:InvoiceDiscountCaption_Lbl[1]" w:storeItemID="{C207D470-9831-424C-85E2-7044BE6F55E2}"/>
            <w:text/>
          </w:sdtPr>
          <w:sdtEndPr/>
          <w:sdtContent>
            <w:tc>
              <w:tcPr>
                <w:tcW w:w="1800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79081D" w:rsidRDefault="008B680E" w14:paraId="093E6FDA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InvoiceDiscountCaption_Lbl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otals/TotalInvoiceDiscountAmount"/>
            <w:tag w:val="#Nav: Std_Purchase_Order_CBR/50000"/>
            <w:id w:val="-393744238"/>
            <w:placeholder>
              <w:docPart w:val="7FEECE5F513646ACA7D97489C86C5B51"/>
            </w:placeholder>
            <w:dataBinding w:prefixMappings="xmlns:ns0='urn:microsoft-dynamics-nav/reports/Std_Purchase_Order_CBR/50000/'" w:xpath="/ns0:NavWordReportXmlPart[1]/ns0:Purchase_Header[1]/ns0:Totals[1]/ns0:TotalInvoiceDiscountAmount[1]" w:storeItemID="{C207D470-9831-424C-85E2-7044BE6F55E2}"/>
            <w:text/>
          </w:sdtPr>
          <w:sdtEndPr/>
          <w:sdtContent>
            <w:tc>
              <w:tcPr>
                <w:tcW w:w="1234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A1699C" w:rsidRDefault="008B680E" w14:paraId="3B55B80A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TotalInvoiceDiscountAmount</w:t>
                </w:r>
                <w:proofErr w:type="spellEnd"/>
              </w:p>
            </w:tc>
          </w:sdtContent>
        </w:sdt>
      </w:tr>
      <w:tr w:rsidRPr="000826AE" w:rsidR="00075AA8" w:rsidTr="00217154" w14:paraId="78003EFA" w14:textId="77777777">
        <w:trPr>
          <w:trHeight w:val="202"/>
        </w:trPr>
        <w:tc>
          <w:tcPr>
            <w:tcW w:w="135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826AE" w:rsidR="00075AA8" w:rsidP="00B36099" w:rsidRDefault="00075AA8" w14:paraId="38FE31A1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sz w:val="16"/>
              <w:szCs w:val="16"/>
            </w:rPr>
            <w:alias w:val="#Nav: /Purchase_Header/TaxBreakdown/BreakdownLabel2"/>
            <w:tag w:val="#Nav: Std_Purchase_Order_CBR/50000"/>
            <w:id w:val="-989795936"/>
            <w:placeholder>
              <w:docPart w:val="DefaultPlaceholder_-1854013440"/>
            </w:placeholder>
            <w:dataBinding w:prefixMappings="xmlns:ns0='urn:microsoft-dynamics-nav/reports/Std_Purchase_Order_CBR/50000/'" w:xpath="/ns0:NavWordReportXmlPart[1]/ns0:Purchase_Header[1]/ns0:TaxBreakdown[1]/ns0:BreakdownLabel2[1]" w:storeItemID="{C207D470-9831-424C-85E2-7044BE6F55E2}"/>
            <w:text/>
          </w:sdtPr>
          <w:sdtEndPr/>
          <w:sdtContent>
            <w:tc>
              <w:tcPr>
                <w:tcW w:w="50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8E3E0C" w:rsidRDefault="008E3E0C" w14:paraId="0AC2B533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BreakdownLabel2</w:t>
                </w:r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axBreakdown/BreakdownAmt2"/>
            <w:tag w:val="#Nav: Std_Purchase_Order_CBR/50000"/>
            <w:id w:val="815382099"/>
            <w:placeholder>
              <w:docPart w:val="DefaultPlaceholder_-1854013440"/>
            </w:placeholder>
            <w:dataBinding w:prefixMappings="xmlns:ns0='urn:microsoft-dynamics-nav/reports/Std_Purchase_Order_CBR/50000/'" w:xpath="/ns0:NavWordReportXmlPart[1]/ns0:Purchase_Header[1]/ns0:TaxBreakdown[1]/ns0:BreakdownAmt2[1]" w:storeItemID="{C207D470-9831-424C-85E2-7044BE6F55E2}"/>
            <w:text/>
          </w:sdtPr>
          <w:sdtEndPr/>
          <w:sdtContent>
            <w:tc>
              <w:tcPr>
                <w:tcW w:w="81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B36099" w:rsidRDefault="008E3E0C" w14:paraId="6AAE127B" w14:textId="77777777">
                <w:pPr>
                  <w:pStyle w:val="Heading2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BreakdownAmt2</w:t>
                </w:r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ax_Lbl"/>
            <w:tag w:val="#Nav: Std_Purchase_Order_CBR/50000"/>
            <w:id w:val="-1862042300"/>
            <w:placeholder>
              <w:docPart w:val="5D5878EAFB77474EA4AAF3C98D2DB113"/>
            </w:placeholder>
            <w:dataBinding w:prefixMappings="xmlns:ns0='urn:microsoft-dynamics-nav/reports/Std_Purchase_Order_CBR/50000/'" w:xpath="/ns0:NavWordReportXmlPart[1]/ns0:Purchase_Header[1]/ns0:Tax_Lbl[1]" w:storeItemID="{C207D470-9831-424C-85E2-7044BE6F55E2}"/>
            <w:text/>
          </w:sdtPr>
          <w:sdtEndPr/>
          <w:sdtContent>
            <w:tc>
              <w:tcPr>
                <w:tcW w:w="1800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79081D" w:rsidRDefault="008B680E" w14:paraId="3307F84A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Tax_Lbl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sz w:val="16"/>
              <w:szCs w:val="16"/>
            </w:rPr>
            <w:alias w:val="#Nav: /Purchase_Header/Totals/TaxAmount"/>
            <w:tag w:val="#Nav: Std_Purchase_Order_CBR/50000"/>
            <w:id w:val="1728335327"/>
            <w:placeholder>
              <w:docPart w:val="5D5878EAFB77474EA4AAF3C98D2DB113"/>
            </w:placeholder>
            <w:dataBinding w:prefixMappings="xmlns:ns0='urn:microsoft-dynamics-nav/reports/Std_Purchase_Order_CBR/50000/'" w:xpath="/ns0:NavWordReportXmlPart[1]/ns0:Purchase_Header[1]/ns0:Totals[1]/ns0:TaxAmount[1]" w:storeItemID="{C207D470-9831-424C-85E2-7044BE6F55E2}"/>
            <w:text/>
          </w:sdtPr>
          <w:sdtEndPr/>
          <w:sdtContent>
            <w:tc>
              <w:tcPr>
                <w:tcW w:w="1234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0826AE" w:rsidR="00075AA8" w:rsidP="00A1699C" w:rsidRDefault="008B680E" w14:paraId="53CCEF2C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sz w:val="16"/>
                    <w:szCs w:val="16"/>
                  </w:rPr>
                  <w:t>TaxAmount</w:t>
                </w:r>
                <w:proofErr w:type="spellEnd"/>
              </w:p>
            </w:tc>
          </w:sdtContent>
        </w:sdt>
      </w:tr>
      <w:tr w:rsidRPr="000826AE" w:rsidR="00075AA8" w:rsidTr="00217154" w14:paraId="0111B059" w14:textId="77777777">
        <w:trPr>
          <w:trHeight w:val="202"/>
        </w:trPr>
        <w:tc>
          <w:tcPr>
            <w:tcW w:w="135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826AE" w:rsidR="00075AA8" w:rsidP="00B36099" w:rsidRDefault="00075AA8" w14:paraId="3C7CEE6A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826AE" w:rsidR="00075AA8" w:rsidP="00B36099" w:rsidRDefault="00075AA8" w14:paraId="1FD31A13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826AE" w:rsidR="00075AA8" w:rsidP="00B36099" w:rsidRDefault="00075AA8" w14:paraId="009BFBE9" w14:textId="77777777">
            <w:pPr>
              <w:pStyle w:val="Heading2"/>
              <w:outlineLvl w:val="1"/>
              <w:rPr>
                <w:rFonts w:ascii="Century Gothic" w:hAnsi="Century Gothic"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b/>
              <w:sz w:val="16"/>
              <w:szCs w:val="16"/>
            </w:rPr>
            <w:alias w:val="#Nav: /Purchase_Header/Totals/TotalText"/>
            <w:tag w:val="#Nav: Std_Purchase_Order_CBR/50000"/>
            <w:id w:val="219027958"/>
            <w:placeholder>
              <w:docPart w:val="155146DD3356445FAB8A3E4C1886A1B7"/>
            </w:placeholder>
            <w:dataBinding w:prefixMappings="xmlns:ns0='urn:microsoft-dynamics-nav/reports/Std_Purchase_Order_CBR/50000/'" w:xpath="/ns0:NavWordReportXmlPart[1]/ns0:Purchase_Header[1]/ns0:Totals[1]/ns0:TotalText[1]" w:storeItemID="{C207D470-9831-424C-85E2-7044BE6F55E2}"/>
            <w:text/>
          </w:sdtPr>
          <w:sdtEndPr/>
          <w:sdtContent>
            <w:tc>
              <w:tcPr>
                <w:tcW w:w="1800" w:type="dxa"/>
                <w:gridSpan w:val="2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0826AE" w:rsidR="00075AA8" w:rsidP="0079081D" w:rsidRDefault="008B680E" w14:paraId="7B1BC52D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b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b/>
                    <w:sz w:val="16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sz w:val="16"/>
              <w:szCs w:val="16"/>
            </w:rPr>
            <w:alias w:val="#Nav: /Purchase_Header/Totals/TotalAmount"/>
            <w:tag w:val="#Nav: Std_Purchase_Order_CBR/50000"/>
            <w:id w:val="-1479840756"/>
            <w:placeholder>
              <w:docPart w:val="155146DD3356445FAB8A3E4C1886A1B7"/>
            </w:placeholder>
            <w:dataBinding w:prefixMappings="xmlns:ns0='urn:microsoft-dynamics-nav/reports/Std_Purchase_Order_CBR/50000/'" w:xpath="/ns0:NavWordReportXmlPart[1]/ns0:Purchase_Header[1]/ns0:Totals[1]/ns0:TotalAmount[1]" w:storeItemID="{C207D470-9831-424C-85E2-7044BE6F55E2}"/>
            <w:text/>
          </w:sdtPr>
          <w:sdtEndPr/>
          <w:sdtContent>
            <w:tc>
              <w:tcPr>
                <w:tcW w:w="1234" w:type="dxa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0826AE" w:rsidR="00075AA8" w:rsidP="00A1699C" w:rsidRDefault="008B680E" w14:paraId="73683DA4" w14:textId="77777777">
                <w:pPr>
                  <w:pStyle w:val="Heading2"/>
                  <w:jc w:val="right"/>
                  <w:outlineLvl w:val="1"/>
                  <w:rPr>
                    <w:rFonts w:ascii="Century Gothic" w:hAnsi="Century Gothic"/>
                    <w:b/>
                    <w:sz w:val="16"/>
                    <w:szCs w:val="16"/>
                  </w:rPr>
                </w:pPr>
                <w:proofErr w:type="spellStart"/>
                <w:r w:rsidRPr="000826AE">
                  <w:rPr>
                    <w:rFonts w:ascii="Century Gothic" w:hAnsi="Century Gothic"/>
                    <w:b/>
                    <w:sz w:val="16"/>
                    <w:szCs w:val="16"/>
                  </w:rPr>
                  <w:t>TotalAmount</w:t>
                </w:r>
                <w:proofErr w:type="spellEnd"/>
              </w:p>
            </w:tc>
          </w:sdtContent>
        </w:sdt>
      </w:tr>
    </w:tbl>
    <w:p w:rsidRPr="000826AE" w:rsidR="00255D8C" w:rsidP="001541E0" w:rsidRDefault="00255D8C" w14:paraId="1EA6EBE0" w14:textId="77777777">
      <w:pPr>
        <w:pStyle w:val="Style1"/>
        <w:rPr>
          <w:rFonts w:ascii="Century Gothic" w:hAnsi="Century Gothic"/>
          <w:sz w:val="16"/>
        </w:rPr>
      </w:pPr>
    </w:p>
    <w:sectPr w:rsidRPr="000826AE" w:rsidR="00255D8C" w:rsidSect="00200EBE">
      <w:headerReference w:type="default" r:id="rId9"/>
      <w:footerReference w:type="default" r:id="rId10"/>
      <w:footerReference w:type="first" r:id="rId11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21C" w:rsidP="00E40C63" w:rsidRDefault="00D3421C" w14:paraId="2DB88658" w14:textId="77777777">
      <w:pPr>
        <w:spacing w:after="0"/>
      </w:pPr>
      <w:r>
        <w:separator/>
      </w:r>
    </w:p>
  </w:endnote>
  <w:endnote w:type="continuationSeparator" w:id="0">
    <w:p w:rsidR="00D3421C" w:rsidP="00E40C63" w:rsidRDefault="00D3421C" w14:paraId="674B657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Pr="00982950" w:rsidR="001D1CE2" w:rsidTr="00C43401" w14:paraId="1F114AE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:rsidTr="00C43401" w14:paraId="15B2D794" w14:textId="77777777">
            <w:tc>
              <w:tcPr>
                <w:tcW w:w="5000" w:type="pct"/>
              </w:tcPr>
              <w:p w:rsidR="00C43401" w:rsidP="0090637C" w:rsidRDefault="00C43401" w14:paraId="398DF312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0904FAAC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573AFD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7798B32" w14:textId="77777777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Std_Purchase_Order_CBR/50000"/>
          <w:id w:val="578952943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HomePage_Lbl[1]" w:storeItemID="{C207D470-9831-424C-85E2-7044BE6F55E2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6A7184A4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Std_Purchase_Order_CBR/50000"/>
          <w:id w:val="26232117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PhoneNo_Lbl[1]" w:storeItemID="{C207D470-9831-424C-85E2-7044BE6F55E2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 w14:paraId="1FFA6551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Std_Purchase_Order_CBR/50000"/>
          <w:id w:val="1558133212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Email_Lbl[1]" w:storeItemID="{C207D470-9831-424C-85E2-7044BE6F55E2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640D90D1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proofErr w:type="spellStart"/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  <w:proofErr w:type="spellEnd"/>
            </w:p>
          </w:tc>
        </w:sdtContent>
      </w:sdt>
    </w:tr>
    <w:tr w:rsidR="004E6401" w:rsidTr="00AC60A2" w14:paraId="1B3B83BB" w14:textId="77777777">
      <w:sdt>
        <w:sdtPr>
          <w:rPr>
            <w:rFonts w:ascii="Garamond" w:hAnsi="Garamond"/>
          </w:rPr>
          <w:alias w:val="#Nav: /Purchase_Header/CompanyHomePage"/>
          <w:tag w:val="#Nav: Std_Purchase_Order_CBR/50000"/>
          <w:id w:val="-36891213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HomePage[1]" w:storeItemID="{C207D470-9831-424C-85E2-7044BE6F55E2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0CDE053D" w14:textId="77777777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Std_Purchase_Order_CBR/50000"/>
          <w:id w:val="-1210418887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PhoneNo[1]" w:storeItemID="{C207D470-9831-424C-85E2-7044BE6F55E2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 w14:paraId="3C7BA33E" w14:textId="77777777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Std_Purchase_Order_CBR/50000"/>
          <w:id w:val="-921179310"/>
          <w:placeholder>
            <w:docPart w:val="DefaultPlaceholder_-1854013440"/>
          </w:placeholder>
          <w:dataBinding w:prefixMappings="xmlns:ns0='urn:microsoft-dynamics-nav/reports/Std_Purchase_Order_CBR/50000/'" w:xpath="/ns0:NavWordReportXmlPart[1]/ns0:Purchase_Header[1]/ns0:CompanyEMail[1]" w:storeItemID="{C207D470-9831-424C-85E2-7044BE6F55E2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6E325032" w14:textId="77777777">
              <w:pPr>
                <w:rPr>
                  <w:rFonts w:ascii="Garamond" w:hAnsi="Garamond"/>
                </w:rPr>
              </w:pPr>
              <w:proofErr w:type="spellStart"/>
              <w:r w:rsidRPr="000534CB">
                <w:rPr>
                  <w:rFonts w:ascii="Garamond" w:hAnsi="Garamond"/>
                </w:rPr>
                <w:t>CompanyEMail</w:t>
              </w:r>
              <w:proofErr w:type="spellEnd"/>
            </w:p>
          </w:tc>
        </w:sdtContent>
      </w:sdt>
    </w:tr>
  </w:tbl>
  <w:p w:rsidR="00F17602" w:rsidRDefault="00F17602" w14:paraId="5539504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21C" w:rsidP="00E40C63" w:rsidRDefault="00D3421C" w14:paraId="605E57C2" w14:textId="77777777">
      <w:pPr>
        <w:spacing w:after="0"/>
      </w:pPr>
      <w:r>
        <w:separator/>
      </w:r>
    </w:p>
  </w:footnote>
  <w:footnote w:type="continuationSeparator" w:id="0">
    <w:p w:rsidR="00D3421C" w:rsidP="00E40C63" w:rsidRDefault="00D3421C" w14:paraId="70DEC4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:rsidTr="004903A9" w14:paraId="5F6C01FF" w14:textId="77777777">
      <w:tc>
        <w:tcPr>
          <w:tcW w:w="2929" w:type="pct"/>
        </w:tcPr>
        <w:p w:rsidRPr="00F17602" w:rsidR="00F17602" w:rsidP="00F17602" w:rsidRDefault="00D3421C" w14:paraId="7C46F284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d_Purchase_Order_CBR/50000"/>
              <w:id w:val="-1643734038"/>
              <w:placeholder>
                <w:docPart w:val="9485722AD625498C8BC2196EF140A656"/>
              </w:placeholder>
              <w:dataBinding w:prefixMappings="xmlns:ns0='urn:microsoft-dynamics-nav/reports/Std_Purchase_Order_CBR/50000/'" w:xpath="/ns0:NavWordReportXmlPart[1]/ns0:Purchase_Header[1]/ns0:DocumentTitle_Lbl[1]" w:storeItemID="{C207D470-9831-424C-85E2-7044BE6F55E2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d_Purchase_Order_CBR/50000"/>
              <w:id w:val="-1095469703"/>
              <w:placeholder>
                <w:docPart w:val="9485722AD625498C8BC2196EF140A656"/>
              </w:placeholder>
              <w:dataBinding w:prefixMappings="xmlns:ns0='urn:microsoft-dynamics-nav/reports/Std_Purchase_Order_CBR/50000/'" w:xpath="/ns0:NavWordReportXmlPart[1]/ns0:Purchase_Header[1]/ns0:No_PurchHeader[1]" w:storeItemID="{C207D470-9831-424C-85E2-7044BE6F55E2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d_Purchase_Order_CBR/50000"/>
            <w:id w:val="185729155"/>
            <w:placeholder>
              <w:docPart w:val="9485722AD625498C8BC2196EF140A656"/>
            </w:placeholder>
            <w:dataBinding w:prefixMappings="xmlns:ns0='urn:microsoft-dynamics-nav/reports/Std_Purchase_Order_CBR/50000/'" w:xpath="/ns0:NavWordReportXmlPart[1]/ns0:Purchase_Header[1]/ns0:DocumentDate[1]" w:storeItemID="{C207D470-9831-424C-85E2-7044BE6F55E2}"/>
            <w:text/>
          </w:sdtPr>
          <w:sdtEndPr/>
          <w:sdtContent>
            <w:p w:rsidRPr="00F17602" w:rsidR="00F17602" w:rsidP="00F17602" w:rsidRDefault="00F17602" w14:paraId="48D29D66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421C" w14:paraId="52ED3E2D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d_Purchase_Order_CBR/50000"/>
              <w:id w:val="-554851619"/>
              <w:placeholder>
                <w:docPart w:val="9485722AD625498C8BC2196EF140A656"/>
              </w:placeholder>
              <w:dataBinding w:prefixMappings="xmlns:ns0='urn:microsoft-dynamics-nav/reports/Std_Purchase_Order_CBR/50000/'" w:xpath="/ns0:NavWordReportXmlPart[1]/ns0:Purchase_Header[1]/ns0:Page_Lbl[1]" w:storeItemID="{C207D470-9831-424C-85E2-7044BE6F55E2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7277224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D95709F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6AE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0F6A69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0E4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054FC"/>
    <w:rsid w:val="00217154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1CC1"/>
    <w:rsid w:val="0038349C"/>
    <w:rsid w:val="00394029"/>
    <w:rsid w:val="003A0907"/>
    <w:rsid w:val="003A31D7"/>
    <w:rsid w:val="003A7E69"/>
    <w:rsid w:val="003B1D59"/>
    <w:rsid w:val="003B1F62"/>
    <w:rsid w:val="003C2C96"/>
    <w:rsid w:val="003C477E"/>
    <w:rsid w:val="003D120B"/>
    <w:rsid w:val="003D4B80"/>
    <w:rsid w:val="003D7AD7"/>
    <w:rsid w:val="003E2178"/>
    <w:rsid w:val="003F77E2"/>
    <w:rsid w:val="00417ABE"/>
    <w:rsid w:val="00451877"/>
    <w:rsid w:val="00456B1F"/>
    <w:rsid w:val="004622E9"/>
    <w:rsid w:val="004639DD"/>
    <w:rsid w:val="0047114E"/>
    <w:rsid w:val="00472618"/>
    <w:rsid w:val="004744E2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624"/>
    <w:rsid w:val="00551E99"/>
    <w:rsid w:val="00552846"/>
    <w:rsid w:val="0055635F"/>
    <w:rsid w:val="00563DCD"/>
    <w:rsid w:val="005731CF"/>
    <w:rsid w:val="00587157"/>
    <w:rsid w:val="00591CB4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4CC"/>
    <w:rsid w:val="00602E94"/>
    <w:rsid w:val="00610A30"/>
    <w:rsid w:val="00612ABF"/>
    <w:rsid w:val="006245DA"/>
    <w:rsid w:val="0063620D"/>
    <w:rsid w:val="0064695D"/>
    <w:rsid w:val="00657716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86D29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3007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38F1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699C"/>
    <w:rsid w:val="00A20DDB"/>
    <w:rsid w:val="00A30C38"/>
    <w:rsid w:val="00A352DE"/>
    <w:rsid w:val="00A42BE5"/>
    <w:rsid w:val="00A539C4"/>
    <w:rsid w:val="00A55682"/>
    <w:rsid w:val="00A64E32"/>
    <w:rsid w:val="00A76F36"/>
    <w:rsid w:val="00A84B19"/>
    <w:rsid w:val="00A9010E"/>
    <w:rsid w:val="00A9275C"/>
    <w:rsid w:val="00A940EF"/>
    <w:rsid w:val="00A9726D"/>
    <w:rsid w:val="00AA4E25"/>
    <w:rsid w:val="00AC1751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45389"/>
    <w:rsid w:val="00B54C3A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08BF"/>
    <w:rsid w:val="00B91CA1"/>
    <w:rsid w:val="00B92F96"/>
    <w:rsid w:val="00B96060"/>
    <w:rsid w:val="00BC232B"/>
    <w:rsid w:val="00BC2DC4"/>
    <w:rsid w:val="00BD094C"/>
    <w:rsid w:val="00BD0B4E"/>
    <w:rsid w:val="00BD2158"/>
    <w:rsid w:val="00BD2533"/>
    <w:rsid w:val="00BD35AE"/>
    <w:rsid w:val="00BE0514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2D23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3421C"/>
    <w:rsid w:val="00D4093D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6A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3FEE"/>
    <w:rsid w:val="00FA08E4"/>
    <w:rsid w:val="00FA4D66"/>
    <w:rsid w:val="00FA77C5"/>
    <w:rsid w:val="00FB06A1"/>
    <w:rsid w:val="00FB3DCE"/>
    <w:rsid w:val="00FD6A00"/>
    <w:rsid w:val="00FE1868"/>
    <w:rsid w:val="00FF2BB3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84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9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6c805418c114a8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F2932722B46AFA8BD30F28B13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9225-E7C5-4C6C-8C16-E310564B70EB}"/>
      </w:docPartPr>
      <w:docPartBody>
        <w:p w:rsidR="0000383E" w:rsidRDefault="00121B72" w:rsidP="00121B72">
          <w:pPr>
            <w:pStyle w:val="EA0F2932722B46AFA8BD30F28B13C29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B34AF14A94320B07C535793968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36D17-6BAA-42F1-9C33-2B23B9596F31}"/>
      </w:docPartPr>
      <w:docPartBody>
        <w:p w:rsidR="0000383E" w:rsidRDefault="00121B72" w:rsidP="00121B72">
          <w:pPr>
            <w:pStyle w:val="4ABB34AF14A94320B07C5357939689C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E67E513EA4B16AF87869EFF0A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EC8A-BD27-42CC-9E7E-B2098852F2B8}"/>
      </w:docPartPr>
      <w:docPartBody>
        <w:p w:rsidR="0000383E" w:rsidRDefault="00121B72" w:rsidP="00121B72">
          <w:pPr>
            <w:pStyle w:val="551E67E513EA4B16AF87869EFF0A800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0383E"/>
    <w:rsid w:val="00046797"/>
    <w:rsid w:val="000472D7"/>
    <w:rsid w:val="000524FD"/>
    <w:rsid w:val="00065643"/>
    <w:rsid w:val="0008782E"/>
    <w:rsid w:val="000E70CA"/>
    <w:rsid w:val="00111379"/>
    <w:rsid w:val="00121B72"/>
    <w:rsid w:val="00130E70"/>
    <w:rsid w:val="00140901"/>
    <w:rsid w:val="00160AD2"/>
    <w:rsid w:val="001A482E"/>
    <w:rsid w:val="0020281A"/>
    <w:rsid w:val="00203B2C"/>
    <w:rsid w:val="002221B4"/>
    <w:rsid w:val="00251DAF"/>
    <w:rsid w:val="002607E2"/>
    <w:rsid w:val="0027684A"/>
    <w:rsid w:val="00277793"/>
    <w:rsid w:val="0028032F"/>
    <w:rsid w:val="00280539"/>
    <w:rsid w:val="00281FCF"/>
    <w:rsid w:val="0029741B"/>
    <w:rsid w:val="002F0F71"/>
    <w:rsid w:val="002F228D"/>
    <w:rsid w:val="00321F55"/>
    <w:rsid w:val="00377D7B"/>
    <w:rsid w:val="003A2B45"/>
    <w:rsid w:val="003A6C6E"/>
    <w:rsid w:val="003B4E73"/>
    <w:rsid w:val="003E39BD"/>
    <w:rsid w:val="004A6305"/>
    <w:rsid w:val="004D7CC9"/>
    <w:rsid w:val="0052071E"/>
    <w:rsid w:val="00540241"/>
    <w:rsid w:val="00551BDD"/>
    <w:rsid w:val="00565542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02C94"/>
    <w:rsid w:val="00814E65"/>
    <w:rsid w:val="0082504B"/>
    <w:rsid w:val="008268BB"/>
    <w:rsid w:val="00826E4A"/>
    <w:rsid w:val="00845ABD"/>
    <w:rsid w:val="008C48D7"/>
    <w:rsid w:val="008E72B8"/>
    <w:rsid w:val="008F1599"/>
    <w:rsid w:val="009114FC"/>
    <w:rsid w:val="00911A0F"/>
    <w:rsid w:val="0094520C"/>
    <w:rsid w:val="00947668"/>
    <w:rsid w:val="009A3957"/>
    <w:rsid w:val="00AA7B04"/>
    <w:rsid w:val="00AC493B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732BF"/>
    <w:rsid w:val="00C93470"/>
    <w:rsid w:val="00CA38BB"/>
    <w:rsid w:val="00CE0159"/>
    <w:rsid w:val="00D16157"/>
    <w:rsid w:val="00D20429"/>
    <w:rsid w:val="00D61155"/>
    <w:rsid w:val="00D94A8F"/>
    <w:rsid w:val="00DC76E7"/>
    <w:rsid w:val="00DD6387"/>
    <w:rsid w:val="00DF2317"/>
    <w:rsid w:val="00E02452"/>
    <w:rsid w:val="00E27FBA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524F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B72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04B4D0EC2A534844BAACECFDF594D12C">
    <w:name w:val="04B4D0EC2A534844BAACECFDF594D12C"/>
    <w:rsid w:val="0027684A"/>
  </w:style>
  <w:style w:type="paragraph" w:customStyle="1" w:styleId="EA0F2932722B46AFA8BD30F28B13C294">
    <w:name w:val="EA0F2932722B46AFA8BD30F28B13C294"/>
    <w:rsid w:val="00121B72"/>
  </w:style>
  <w:style w:type="paragraph" w:customStyle="1" w:styleId="4ABB34AF14A94320B07C5357939689CE">
    <w:name w:val="4ABB34AF14A94320B07C5357939689CE"/>
    <w:rsid w:val="00121B72"/>
  </w:style>
  <w:style w:type="paragraph" w:customStyle="1" w:styleId="551E67E513EA4B16AF87869EFF0A800D">
    <w:name w:val="551E67E513EA4B16AF87869EFF0A800D"/>
    <w:rsid w:val="00121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d _ P u r c h a s e _ O r d e r _ C B R / 5 0 0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R e q u e s t e d _ R e c e i p t _ D a t e > R e q u e s t e d _ R e c e i p t _ D a t e < / R e q u e s t e d _ R e c e i p t _ D a t e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9DBC-0043-4473-BA7F-63C7BCAB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2020-03-19T21:02:00Z</dcterms:created>
  <dcterms:modified xsi:type="dcterms:W3CDTF">2021-05-19T17:55:00Z</dcterms:modified>
</cp:coreProperties>
</file>